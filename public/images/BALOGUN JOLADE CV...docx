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706E57A6" w14:textId="77777777" w:rsidTr="004E69E0">
        <w:trPr>
          <w:trHeight w:hRule="exact" w:val="15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65568E" w14:textId="1F44EAB4" w:rsidR="00692703" w:rsidRPr="009E3049" w:rsidRDefault="00455546" w:rsidP="00913946">
            <w:pPr>
              <w:pStyle w:val="Title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balogun jolade mariam</w:t>
            </w:r>
          </w:p>
          <w:p w14:paraId="01B6401C" w14:textId="535FC83A" w:rsidR="00660C7F" w:rsidRDefault="00455546" w:rsidP="00913946">
            <w:pPr>
              <w:pStyle w:val="ContactInfoEmphasis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BLOCK-24, COURTLAND VILLA ESTATE, PLATINUM WAY, JAKANDE, LAGOS STATE.</w:t>
            </w:r>
          </w:p>
          <w:p w14:paraId="47C62054" w14:textId="01247B00" w:rsidR="00B73ED3" w:rsidRPr="00660C7F" w:rsidRDefault="0071680C" w:rsidP="00913946">
            <w:pPr>
              <w:pStyle w:val="ContactInfoEmphasis"/>
              <w:contextualSpacing w:val="0"/>
              <w:rPr>
                <w:b w:val="0"/>
                <w:color w:val="000000" w:themeColor="text1"/>
                <w:sz w:val="24"/>
                <w:szCs w:val="24"/>
              </w:rPr>
            </w:pPr>
            <w:r w:rsidRPr="009E3049">
              <w:rPr>
                <w:color w:val="000000" w:themeColor="text1"/>
                <w:sz w:val="24"/>
                <w:szCs w:val="24"/>
              </w:rPr>
              <w:t xml:space="preserve"> </w:t>
            </w:r>
            <w:r w:rsidR="00306FFE" w:rsidRPr="00306FFE">
              <w:rPr>
                <w:b w:val="0"/>
                <w:color w:val="000000" w:themeColor="text1"/>
                <w:sz w:val="24"/>
                <w:szCs w:val="24"/>
              </w:rPr>
              <w:t>Email:</w:t>
            </w:r>
            <w:r w:rsidR="00306FFE">
              <w:rPr>
                <w:color w:val="000000" w:themeColor="text1"/>
                <w:sz w:val="24"/>
                <w:szCs w:val="24"/>
              </w:rPr>
              <w:t xml:space="preserve"> </w:t>
            </w:r>
            <w:r w:rsidR="00306FFE">
              <w:rPr>
                <w:b w:val="0"/>
                <w:color w:val="000000" w:themeColor="text1"/>
                <w:sz w:val="24"/>
                <w:szCs w:val="24"/>
              </w:rPr>
              <w:t>m</w:t>
            </w:r>
            <w:r w:rsidR="00455546">
              <w:rPr>
                <w:b w:val="0"/>
                <w:color w:val="000000" w:themeColor="text1"/>
                <w:sz w:val="24"/>
                <w:szCs w:val="24"/>
              </w:rPr>
              <w:t>ariambalogun1999@gmail.com</w:t>
            </w:r>
            <w:r w:rsidR="009144C3" w:rsidRPr="00660C7F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398662FA" w14:textId="679FD556" w:rsidR="00E138F9" w:rsidRPr="00306FFE" w:rsidRDefault="00306FFE" w:rsidP="00306FFE">
            <w:pPr>
              <w:pStyle w:val="ContactInfoEmphasis"/>
              <w:contextualSpacing w:val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Mobile Number:</w:t>
            </w:r>
            <w:r w:rsidR="009144C3" w:rsidRPr="009E3049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57E26">
              <w:rPr>
                <w:b w:val="0"/>
                <w:color w:val="000000" w:themeColor="text1"/>
                <w:sz w:val="24"/>
                <w:szCs w:val="24"/>
              </w:rPr>
              <w:t>+2349</w:t>
            </w:r>
            <w:r w:rsidR="00455546">
              <w:rPr>
                <w:b w:val="0"/>
                <w:color w:val="000000" w:themeColor="text1"/>
                <w:sz w:val="24"/>
                <w:szCs w:val="24"/>
              </w:rPr>
              <w:t>025092106</w:t>
            </w:r>
          </w:p>
          <w:p w14:paraId="738FE1BD" w14:textId="77777777" w:rsidR="00E138F9" w:rsidRPr="009E3049" w:rsidRDefault="00E138F9" w:rsidP="00913946">
            <w:pPr>
              <w:pStyle w:val="ContactInfoEmphasis"/>
              <w:contextualSpacing w:val="0"/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71D41674" w14:textId="77777777" w:rsidR="00692703" w:rsidRPr="009E3049" w:rsidRDefault="00692703" w:rsidP="00913946">
            <w:pPr>
              <w:pStyle w:val="ContactInfoEmphasis"/>
              <w:contextualSpacing w:val="0"/>
              <w:rPr>
                <w:color w:val="000000" w:themeColor="text1"/>
              </w:rPr>
            </w:pPr>
          </w:p>
        </w:tc>
      </w:tr>
      <w:tr w:rsidR="009571D8" w:rsidRPr="00CF1A49" w14:paraId="19382B67" w14:textId="77777777" w:rsidTr="009E3049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B620E99" w14:textId="65292F2B" w:rsidR="00FE19FF" w:rsidRPr="004E69E0" w:rsidRDefault="00FE19FF" w:rsidP="00913946">
            <w:pPr>
              <w:contextualSpacing w:val="0"/>
              <w:rPr>
                <w:rFonts w:asciiTheme="majorHAnsi" w:hAnsiTheme="majorHAnsi" w:cs="Times New Roman"/>
                <w:b/>
                <w:bCs/>
                <w:color w:val="7F7F7F" w:themeColor="text1" w:themeTint="80"/>
                <w:sz w:val="28"/>
                <w:szCs w:val="28"/>
              </w:rPr>
            </w:pPr>
            <w:r w:rsidRPr="004E69E0">
              <w:rPr>
                <w:rFonts w:asciiTheme="majorHAnsi" w:hAnsiTheme="majorHAnsi" w:cs="Times New Roman"/>
                <w:b/>
                <w:bCs/>
                <w:color w:val="7F7F7F" w:themeColor="text1" w:themeTint="80"/>
                <w:sz w:val="28"/>
                <w:szCs w:val="28"/>
              </w:rPr>
              <w:t>PROFILE</w:t>
            </w:r>
          </w:p>
          <w:p w14:paraId="60C94B16" w14:textId="77777777" w:rsidR="00306FFE" w:rsidRPr="004E69E0" w:rsidRDefault="00306FFE" w:rsidP="00DF7DF4">
            <w:pPr>
              <w:contextualSpacing w:val="0"/>
              <w:jc w:val="both"/>
              <w:rPr>
                <w:rFonts w:asciiTheme="majorHAnsi" w:hAnsiTheme="majorHAnsi" w:cs="Times New Roman"/>
                <w:b/>
                <w:bCs/>
                <w:color w:val="7F7F7F" w:themeColor="text1" w:themeTint="80"/>
                <w:sz w:val="28"/>
                <w:szCs w:val="28"/>
              </w:rPr>
            </w:pPr>
          </w:p>
          <w:p w14:paraId="3BD6CF8F" w14:textId="537C46A9" w:rsidR="001755A8" w:rsidRPr="00957E26" w:rsidRDefault="00455546" w:rsidP="00DF7DF4">
            <w:pPr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A competent individual </w:t>
            </w:r>
            <w:r w:rsidR="000266BD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with exceptional analytical and </w:t>
            </w:r>
            <w:r w:rsidR="00B73ED3" w:rsidRPr="00957E26">
              <w:rPr>
                <w:rFonts w:cstheme="minorHAnsi"/>
                <w:color w:val="000000" w:themeColor="text1"/>
                <w:sz w:val="24"/>
                <w:szCs w:val="24"/>
              </w:rPr>
              <w:t>decision-making</w:t>
            </w:r>
            <w:r w:rsidR="00660C7F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skills,</w:t>
            </w:r>
            <w:r w:rsidR="00966F1B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genuinely </w:t>
            </w:r>
            <w:r w:rsidR="000266BD" w:rsidRPr="00957E26">
              <w:rPr>
                <w:rFonts w:cstheme="minorHAnsi"/>
                <w:color w:val="000000" w:themeColor="text1"/>
                <w:sz w:val="24"/>
                <w:szCs w:val="24"/>
              </w:rPr>
              <w:t>determined</w:t>
            </w:r>
            <w:r w:rsidR="0071680C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in gaining invaluable hands-on experience</w:t>
            </w:r>
            <w:r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in a fast moving organization where I can add value,</w:t>
            </w:r>
            <w:r w:rsidR="0071680C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7A4EDA" w:rsidRPr="00957E26">
              <w:rPr>
                <w:rFonts w:cstheme="minorHAnsi"/>
                <w:color w:val="000000" w:themeColor="text1"/>
                <w:sz w:val="24"/>
                <w:szCs w:val="24"/>
              </w:rPr>
              <w:t>while</w:t>
            </w:r>
            <w:r w:rsidR="0071680C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552B7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taking </w:t>
            </w:r>
            <w:r w:rsidR="002534E9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advantage of every </w:t>
            </w:r>
            <w:r w:rsidR="0071680C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opportunity to </w:t>
            </w:r>
            <w:r w:rsidR="00872319" w:rsidRPr="00957E26">
              <w:rPr>
                <w:rFonts w:cstheme="minorHAnsi"/>
                <w:color w:val="000000" w:themeColor="text1"/>
                <w:sz w:val="24"/>
                <w:szCs w:val="24"/>
              </w:rPr>
              <w:t>develop practical</w:t>
            </w:r>
            <w:r w:rsidR="00DF0F97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872319" w:rsidRPr="00957E26">
              <w:rPr>
                <w:rFonts w:cstheme="minorHAnsi"/>
                <w:color w:val="000000" w:themeColor="text1"/>
                <w:sz w:val="24"/>
                <w:szCs w:val="24"/>
              </w:rPr>
              <w:t>skills</w:t>
            </w:r>
            <w:r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DF0F97" w:rsidRPr="00957E26">
              <w:rPr>
                <w:rFonts w:cstheme="minorHAnsi"/>
                <w:color w:val="000000" w:themeColor="text1"/>
                <w:sz w:val="24"/>
                <w:szCs w:val="24"/>
              </w:rPr>
              <w:t>and also</w:t>
            </w:r>
            <w:r w:rsidR="007A4EDA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capable of effectively managing any task or </w:t>
            </w:r>
            <w:r w:rsidR="00B73ED3" w:rsidRPr="00957E26">
              <w:rPr>
                <w:rFonts w:cstheme="minorHAnsi"/>
                <w:color w:val="000000" w:themeColor="text1"/>
                <w:sz w:val="24"/>
                <w:szCs w:val="24"/>
              </w:rPr>
              <w:t>challenge,</w:t>
            </w:r>
            <w:r w:rsidR="007A4EDA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DF0F97" w:rsidRPr="00957E26">
              <w:rPr>
                <w:rFonts w:cstheme="minorHAnsi"/>
                <w:color w:val="000000" w:themeColor="text1"/>
                <w:sz w:val="24"/>
                <w:szCs w:val="24"/>
              </w:rPr>
              <w:t>I am</w:t>
            </w:r>
            <w:r w:rsidR="00B73ED3" w:rsidRPr="00957E2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7A4EDA" w:rsidRPr="00957E26">
              <w:rPr>
                <w:rFonts w:cstheme="minorHAnsi"/>
                <w:color w:val="000000" w:themeColor="text1"/>
                <w:sz w:val="24"/>
                <w:szCs w:val="24"/>
              </w:rPr>
              <w:t>faced with.</w:t>
            </w:r>
          </w:p>
          <w:p w14:paraId="79C82486" w14:textId="2B57B47A" w:rsidR="00957E26" w:rsidRPr="00957E26" w:rsidRDefault="00387544" w:rsidP="00957E26">
            <w:pPr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I aspire to fill a role that will challenge my thinking, and improve my overall </w:t>
            </w:r>
            <w:r w:rsidR="005E1FCF">
              <w:rPr>
                <w:rFonts w:cstheme="minorHAnsi"/>
                <w:color w:val="000000" w:themeColor="text1"/>
                <w:sz w:val="24"/>
                <w:szCs w:val="24"/>
              </w:rPr>
              <w:t>career.</w:t>
            </w:r>
          </w:p>
          <w:p w14:paraId="3AE581D5" w14:textId="3AE9A10E" w:rsidR="00966F1B" w:rsidRPr="004E69E0" w:rsidRDefault="0081189F" w:rsidP="00966F1B">
            <w:pPr>
              <w:pStyle w:val="Heading1"/>
              <w:outlineLvl w:val="0"/>
              <w:rPr>
                <w:color w:val="7F7F7F" w:themeColor="text1" w:themeTint="80"/>
                <w:szCs w:val="28"/>
              </w:rPr>
            </w:pPr>
            <w:r w:rsidRPr="004E69E0">
              <w:rPr>
                <w:color w:val="7F7F7F" w:themeColor="text1" w:themeTint="80"/>
                <w:szCs w:val="28"/>
              </w:rPr>
              <w:t>academic qualification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0"/>
            </w:tblGrid>
            <w:tr w:rsidR="00966F1B" w:rsidRPr="00CF1A49" w14:paraId="7FAF9FEA" w14:textId="77777777" w:rsidTr="004B1CDB">
              <w:tc>
                <w:tcPr>
                  <w:tcW w:w="9290" w:type="dxa"/>
                </w:tcPr>
                <w:p w14:paraId="11B29CE7" w14:textId="4AA27EB9" w:rsidR="00966F1B" w:rsidRPr="00F531CC" w:rsidRDefault="00DF0F97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HND, Business Administration (2019-2021</w:t>
                  </w:r>
                  <w:r w:rsidR="00966F1B" w:rsidRPr="00F531CC">
                    <w:rPr>
                      <w:color w:val="000000" w:themeColor="text1"/>
                    </w:rPr>
                    <w:t>)</w:t>
                  </w:r>
                </w:p>
                <w:p w14:paraId="0C39F934" w14:textId="19E36678" w:rsidR="00966F1B" w:rsidRPr="00F531CC" w:rsidRDefault="00DF0F97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Interlink Polytechnic, </w:t>
                  </w:r>
                  <w:proofErr w:type="spellStart"/>
                  <w:r>
                    <w:rPr>
                      <w:color w:val="000000" w:themeColor="text1"/>
                    </w:rPr>
                    <w:t>Ijebu-Jesa</w:t>
                  </w:r>
                  <w:proofErr w:type="spellEnd"/>
                </w:p>
                <w:p w14:paraId="2719E49B" w14:textId="77777777" w:rsidR="00EF6343" w:rsidRDefault="00EF6343" w:rsidP="00966F1B">
                  <w:pPr>
                    <w:contextualSpacing w:val="0"/>
                    <w:rPr>
                      <w:color w:val="000000" w:themeColor="text1"/>
                    </w:rPr>
                  </w:pPr>
                  <w:bookmarkStart w:id="0" w:name="_GoBack"/>
                  <w:bookmarkEnd w:id="0"/>
                </w:p>
                <w:p w14:paraId="3ED38B38" w14:textId="5554228C" w:rsidR="00EF6343" w:rsidRDefault="00DF0F97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OND, Business Administration(2017-2018)</w:t>
                  </w:r>
                </w:p>
                <w:p w14:paraId="3E6F3073" w14:textId="56E45BF8" w:rsidR="00DF0F97" w:rsidRPr="00F531CC" w:rsidRDefault="00DF0F97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Grace Polytechnic, </w:t>
                  </w:r>
                  <w:proofErr w:type="spellStart"/>
                  <w:r>
                    <w:rPr>
                      <w:color w:val="000000" w:themeColor="text1"/>
                    </w:rPr>
                    <w:t>Ijebu-jesa</w:t>
                  </w:r>
                  <w:proofErr w:type="spellEnd"/>
                </w:p>
                <w:p w14:paraId="5490B47D" w14:textId="77777777" w:rsidR="00966F1B" w:rsidRPr="00F531CC" w:rsidRDefault="00966F1B" w:rsidP="00966F1B">
                  <w:pPr>
                    <w:contextualSpacing w:val="0"/>
                    <w:rPr>
                      <w:color w:val="000000" w:themeColor="text1"/>
                    </w:rPr>
                  </w:pPr>
                </w:p>
                <w:p w14:paraId="4E6914BF" w14:textId="15366B94" w:rsidR="00966F1B" w:rsidRDefault="00DF0F97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RAMAT COLLEGE</w:t>
                  </w:r>
                  <w:r w:rsidR="00462A4C">
                    <w:rPr>
                      <w:color w:val="000000" w:themeColor="text1"/>
                    </w:rPr>
                    <w:t>(</w:t>
                  </w:r>
                  <w:r w:rsidR="00387544">
                    <w:rPr>
                      <w:color w:val="000000" w:themeColor="text1"/>
                    </w:rPr>
                    <w:t>2013-2017</w:t>
                  </w:r>
                  <w:r w:rsidR="00222EC9">
                    <w:rPr>
                      <w:color w:val="000000" w:themeColor="text1"/>
                    </w:rPr>
                    <w:t>)</w:t>
                  </w:r>
                </w:p>
                <w:p w14:paraId="0119657E" w14:textId="4C705171" w:rsidR="00DF0F97" w:rsidRPr="00F531CC" w:rsidRDefault="006C3454" w:rsidP="00966F1B">
                  <w:pPr>
                    <w:contextualSpacing w:val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WASSCE, NECO and </w:t>
                  </w:r>
                  <w:r w:rsidR="00DF0F97">
                    <w:rPr>
                      <w:color w:val="000000" w:themeColor="text1"/>
                    </w:rPr>
                    <w:t>GCE</w:t>
                  </w:r>
                </w:p>
                <w:p w14:paraId="304DCE76" w14:textId="00B6D516" w:rsidR="00966F1B" w:rsidRPr="00F531CC" w:rsidRDefault="00966F1B" w:rsidP="00966F1B">
                  <w:pPr>
                    <w:contextualSpacing w:val="0"/>
                    <w:rPr>
                      <w:color w:val="000000" w:themeColor="text1"/>
                    </w:rPr>
                  </w:pPr>
                </w:p>
                <w:p w14:paraId="28E54C5F" w14:textId="73FDA677" w:rsidR="00966F1B" w:rsidRPr="00F531CC" w:rsidRDefault="00966F1B" w:rsidP="00966F1B">
                  <w:pPr>
                    <w:contextualSpacing w:val="0"/>
                    <w:rPr>
                      <w:color w:val="000000" w:themeColor="text1"/>
                    </w:rPr>
                  </w:pPr>
                </w:p>
              </w:tc>
            </w:tr>
          </w:tbl>
          <w:p w14:paraId="24CAF57B" w14:textId="77777777" w:rsidR="00966F1B" w:rsidRPr="003904BF" w:rsidRDefault="00966F1B" w:rsidP="00913946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FB1D69" w14:textId="2FD467E9" w:rsidR="00B73ED3" w:rsidRPr="004E69E0" w:rsidRDefault="0081189F" w:rsidP="00983998">
      <w:pPr>
        <w:jc w:val="both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 w:rsidRPr="004E69E0"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  <w:t xml:space="preserve">WORK </w:t>
      </w:r>
      <w:r w:rsidR="00B73ED3" w:rsidRPr="004E69E0"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  <w:t>EXPERIENCE</w:t>
      </w:r>
    </w:p>
    <w:p w14:paraId="6EA4378F" w14:textId="77777777" w:rsidR="009E3049" w:rsidRDefault="00B73ED3" w:rsidP="00983998">
      <w:pPr>
        <w:jc w:val="both"/>
        <w:rPr>
          <w:b/>
          <w:bCs/>
          <w:color w:val="000000" w:themeColor="text1"/>
          <w:sz w:val="26"/>
          <w:szCs w:val="26"/>
        </w:rPr>
      </w:pPr>
      <w:r w:rsidRPr="00B73ED3">
        <w:rPr>
          <w:b/>
          <w:bCs/>
          <w:color w:val="000000" w:themeColor="text1"/>
          <w:sz w:val="26"/>
          <w:szCs w:val="26"/>
        </w:rPr>
        <w:t xml:space="preserve"> </w:t>
      </w:r>
    </w:p>
    <w:p w14:paraId="2CF450CD" w14:textId="59BB559B" w:rsidR="00B73ED3" w:rsidRPr="00852E21" w:rsidRDefault="009F00E6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National youth service corps(NYSC), </w:t>
      </w:r>
      <w:r w:rsidR="00364369" w:rsidRPr="00852E21">
        <w:rPr>
          <w:b/>
          <w:bCs/>
          <w:color w:val="000000" w:themeColor="text1"/>
          <w:sz w:val="26"/>
          <w:szCs w:val="26"/>
        </w:rPr>
        <w:t>Global Property And Fa</w:t>
      </w:r>
      <w:r>
        <w:rPr>
          <w:b/>
          <w:bCs/>
          <w:color w:val="000000" w:themeColor="text1"/>
          <w:sz w:val="26"/>
          <w:szCs w:val="26"/>
        </w:rPr>
        <w:t>cilities International Ltd(GPFI)</w:t>
      </w:r>
    </w:p>
    <w:p w14:paraId="72D42D93" w14:textId="4511DF96" w:rsidR="00364369" w:rsidRDefault="009F00E6" w:rsidP="00335CF6">
      <w:pPr>
        <w:ind w:firstLine="720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April </w:t>
      </w:r>
      <w:r w:rsidR="00364369">
        <w:rPr>
          <w:b/>
          <w:bCs/>
          <w:color w:val="000000" w:themeColor="text1"/>
          <w:sz w:val="26"/>
          <w:szCs w:val="26"/>
        </w:rPr>
        <w:t>2022-</w:t>
      </w:r>
      <w:r>
        <w:rPr>
          <w:b/>
          <w:bCs/>
          <w:color w:val="000000" w:themeColor="text1"/>
          <w:sz w:val="26"/>
          <w:szCs w:val="26"/>
        </w:rPr>
        <w:t>March 2023</w:t>
      </w:r>
    </w:p>
    <w:p w14:paraId="081D0A10" w14:textId="5AF0F91D" w:rsidR="00364369" w:rsidRDefault="00364369" w:rsidP="00335CF6">
      <w:pPr>
        <w:ind w:firstLine="720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CEO/Office Assistant</w:t>
      </w:r>
    </w:p>
    <w:p w14:paraId="7D35A0AF" w14:textId="77777777" w:rsidR="00852E21" w:rsidRDefault="00852E21" w:rsidP="00BC4CA8">
      <w:pPr>
        <w:jc w:val="both"/>
        <w:rPr>
          <w:b/>
          <w:bCs/>
          <w:color w:val="000000" w:themeColor="text1"/>
          <w:sz w:val="26"/>
          <w:szCs w:val="26"/>
        </w:rPr>
      </w:pPr>
    </w:p>
    <w:p w14:paraId="0D624C5E" w14:textId="1DD3922F" w:rsidR="00852E21" w:rsidRPr="004E69E0" w:rsidRDefault="0081189F" w:rsidP="00BC4CA8">
      <w:pPr>
        <w:jc w:val="both"/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</w:pPr>
      <w:r w:rsidRPr="004E69E0"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  <w:t xml:space="preserve">KEY </w:t>
      </w:r>
      <w:r w:rsidR="00335CF6" w:rsidRPr="004E69E0"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  <w:t>RESPONSIBILITIES</w:t>
      </w:r>
    </w:p>
    <w:p w14:paraId="77BE3970" w14:textId="77777777" w:rsidR="00335CF6" w:rsidRPr="00335CF6" w:rsidRDefault="00335CF6" w:rsidP="00BC4CA8">
      <w:pPr>
        <w:jc w:val="both"/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</w:p>
    <w:p w14:paraId="0F18701E" w14:textId="4C4C57BC" w:rsidR="00852E21" w:rsidRPr="00335CF6" w:rsidRDefault="00852E21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 w:rsidRPr="00335CF6">
        <w:rPr>
          <w:bCs/>
          <w:color w:val="000000" w:themeColor="text1"/>
          <w:sz w:val="26"/>
          <w:szCs w:val="26"/>
        </w:rPr>
        <w:t>Attending to calls and mails</w:t>
      </w:r>
    </w:p>
    <w:p w14:paraId="2809AD72" w14:textId="7E58ECB1" w:rsidR="00852E21" w:rsidRPr="00335CF6" w:rsidRDefault="00AE0722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Booking travels </w:t>
      </w:r>
      <w:r w:rsidR="00C817D5">
        <w:rPr>
          <w:bCs/>
          <w:color w:val="000000" w:themeColor="text1"/>
          <w:sz w:val="26"/>
          <w:szCs w:val="26"/>
        </w:rPr>
        <w:t xml:space="preserve">and events </w:t>
      </w:r>
      <w:r>
        <w:rPr>
          <w:bCs/>
          <w:color w:val="000000" w:themeColor="text1"/>
          <w:sz w:val="26"/>
          <w:szCs w:val="26"/>
        </w:rPr>
        <w:t>for the CEO</w:t>
      </w:r>
    </w:p>
    <w:p w14:paraId="0AB8519F" w14:textId="74EE1E64" w:rsidR="00852E21" w:rsidRPr="00335CF6" w:rsidRDefault="00AE0722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Keeping records of corporate documents, records and report</w:t>
      </w:r>
    </w:p>
    <w:p w14:paraId="5C1FE58D" w14:textId="02C3001C" w:rsidR="00852E21" w:rsidRPr="00335CF6" w:rsidRDefault="00AD09EC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 w:rsidRPr="00335CF6">
        <w:rPr>
          <w:bCs/>
          <w:color w:val="000000" w:themeColor="text1"/>
          <w:sz w:val="26"/>
          <w:szCs w:val="26"/>
        </w:rPr>
        <w:t>Schedule and plan meeting appointments</w:t>
      </w:r>
    </w:p>
    <w:p w14:paraId="79DF3361" w14:textId="28A4D0BC" w:rsidR="00AD09EC" w:rsidRPr="00335CF6" w:rsidRDefault="00335CF6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 w:rsidRPr="00335CF6">
        <w:rPr>
          <w:bCs/>
          <w:color w:val="000000" w:themeColor="text1"/>
          <w:sz w:val="26"/>
          <w:szCs w:val="26"/>
        </w:rPr>
        <w:t>Taking weekly meeting minutes</w:t>
      </w:r>
    </w:p>
    <w:p w14:paraId="38CCECCA" w14:textId="37F9C653" w:rsidR="00335CF6" w:rsidRDefault="00335CF6" w:rsidP="00852E21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 w:rsidRPr="00335CF6">
        <w:rPr>
          <w:bCs/>
          <w:color w:val="000000" w:themeColor="text1"/>
          <w:sz w:val="26"/>
          <w:szCs w:val="26"/>
        </w:rPr>
        <w:t xml:space="preserve">Provide </w:t>
      </w:r>
      <w:r w:rsidR="0096217B">
        <w:rPr>
          <w:bCs/>
          <w:color w:val="000000" w:themeColor="text1"/>
          <w:sz w:val="26"/>
          <w:szCs w:val="26"/>
        </w:rPr>
        <w:t>support to</w:t>
      </w:r>
      <w:r w:rsidRPr="00335CF6">
        <w:rPr>
          <w:bCs/>
          <w:color w:val="000000" w:themeColor="text1"/>
          <w:sz w:val="26"/>
          <w:szCs w:val="26"/>
        </w:rPr>
        <w:t xml:space="preserve"> other departments when needed</w:t>
      </w:r>
    </w:p>
    <w:p w14:paraId="587E5DCA" w14:textId="018345F4" w:rsidR="00BC6281" w:rsidRDefault="008A5149" w:rsidP="00734F04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Typing</w:t>
      </w:r>
      <w:r w:rsidR="00922394">
        <w:rPr>
          <w:bCs/>
          <w:color w:val="000000" w:themeColor="text1"/>
          <w:sz w:val="26"/>
          <w:szCs w:val="26"/>
        </w:rPr>
        <w:t xml:space="preserve"> </w:t>
      </w:r>
    </w:p>
    <w:p w14:paraId="6991B9BB" w14:textId="02E0F03E" w:rsidR="00364369" w:rsidRDefault="00734F04" w:rsidP="00734F04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 photocopying </w:t>
      </w:r>
    </w:p>
    <w:p w14:paraId="39825833" w14:textId="77777777" w:rsidR="00BC6281" w:rsidRPr="00BC6281" w:rsidRDefault="00BC6281" w:rsidP="00BC6281">
      <w:pPr>
        <w:jc w:val="both"/>
        <w:rPr>
          <w:b/>
          <w:bCs/>
          <w:color w:val="000000" w:themeColor="text1"/>
          <w:sz w:val="26"/>
          <w:szCs w:val="26"/>
        </w:rPr>
      </w:pPr>
    </w:p>
    <w:p w14:paraId="168F1FDD" w14:textId="56F67CDB" w:rsidR="00364369" w:rsidRPr="00852E21" w:rsidRDefault="00364369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 w:rsidRPr="00852E21">
        <w:rPr>
          <w:b/>
          <w:bCs/>
          <w:color w:val="000000" w:themeColor="text1"/>
          <w:sz w:val="26"/>
          <w:szCs w:val="26"/>
        </w:rPr>
        <w:lastRenderedPageBreak/>
        <w:t xml:space="preserve">Turnkey Design Consult, Ikeja </w:t>
      </w:r>
      <w:proofErr w:type="spellStart"/>
      <w:r w:rsidR="00AE0722">
        <w:rPr>
          <w:b/>
          <w:bCs/>
          <w:color w:val="000000" w:themeColor="text1"/>
          <w:sz w:val="26"/>
          <w:szCs w:val="26"/>
        </w:rPr>
        <w:t>lagos</w:t>
      </w:r>
      <w:proofErr w:type="spellEnd"/>
    </w:p>
    <w:p w14:paraId="592BB402" w14:textId="558980B2" w:rsidR="00364369" w:rsidRDefault="00734F04" w:rsidP="00335CF6">
      <w:pPr>
        <w:ind w:firstLine="720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December</w:t>
      </w:r>
      <w:r w:rsidR="00316246">
        <w:rPr>
          <w:b/>
          <w:bCs/>
          <w:color w:val="000000" w:themeColor="text1"/>
          <w:sz w:val="26"/>
          <w:szCs w:val="26"/>
        </w:rPr>
        <w:t xml:space="preserve"> </w:t>
      </w:r>
      <w:r w:rsidR="00364369">
        <w:rPr>
          <w:b/>
          <w:bCs/>
          <w:color w:val="000000" w:themeColor="text1"/>
          <w:sz w:val="26"/>
          <w:szCs w:val="26"/>
        </w:rPr>
        <w:t>2018-</w:t>
      </w:r>
      <w:r>
        <w:rPr>
          <w:b/>
          <w:bCs/>
          <w:color w:val="000000" w:themeColor="text1"/>
          <w:sz w:val="26"/>
          <w:szCs w:val="26"/>
        </w:rPr>
        <w:t xml:space="preserve"> October</w:t>
      </w:r>
      <w:r w:rsidR="00316246">
        <w:rPr>
          <w:b/>
          <w:bCs/>
          <w:color w:val="000000" w:themeColor="text1"/>
          <w:sz w:val="26"/>
          <w:szCs w:val="26"/>
        </w:rPr>
        <w:t xml:space="preserve"> 2019</w:t>
      </w:r>
    </w:p>
    <w:p w14:paraId="048BE5B3" w14:textId="5E24E2D7" w:rsidR="00364369" w:rsidRDefault="00364369" w:rsidP="00335CF6">
      <w:pPr>
        <w:ind w:firstLine="720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Administrative Assistant</w:t>
      </w:r>
    </w:p>
    <w:p w14:paraId="40309BAA" w14:textId="77777777" w:rsidR="00852E21" w:rsidRDefault="00852E21" w:rsidP="00BC4CA8">
      <w:pPr>
        <w:jc w:val="both"/>
        <w:rPr>
          <w:b/>
          <w:bCs/>
          <w:color w:val="000000" w:themeColor="text1"/>
          <w:sz w:val="26"/>
          <w:szCs w:val="26"/>
        </w:rPr>
      </w:pPr>
    </w:p>
    <w:p w14:paraId="23D09C15" w14:textId="195CC3E8" w:rsidR="00852E21" w:rsidRPr="004E69E0" w:rsidRDefault="0081189F" w:rsidP="00BC4CA8">
      <w:pPr>
        <w:jc w:val="both"/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</w:pPr>
      <w:r w:rsidRPr="004E69E0"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  <w:t xml:space="preserve">KEY </w:t>
      </w:r>
      <w:r w:rsidR="00222EC9" w:rsidRPr="004E69E0">
        <w:rPr>
          <w:rFonts w:asciiTheme="majorHAnsi" w:hAnsiTheme="majorHAnsi"/>
          <w:b/>
          <w:bCs/>
          <w:color w:val="7F7F7F" w:themeColor="text1" w:themeTint="80"/>
          <w:sz w:val="26"/>
          <w:szCs w:val="26"/>
        </w:rPr>
        <w:t>RESPONSIBILITIES</w:t>
      </w:r>
    </w:p>
    <w:p w14:paraId="1E20A10D" w14:textId="77777777" w:rsidR="00222EC9" w:rsidRPr="00222EC9" w:rsidRDefault="00222EC9" w:rsidP="00BC4CA8">
      <w:pPr>
        <w:jc w:val="both"/>
        <w:rPr>
          <w:rFonts w:asciiTheme="majorHAnsi" w:hAnsiTheme="majorHAnsi"/>
          <w:b/>
          <w:bCs/>
          <w:color w:val="000000" w:themeColor="text1"/>
          <w:sz w:val="26"/>
          <w:szCs w:val="26"/>
        </w:rPr>
      </w:pPr>
    </w:p>
    <w:p w14:paraId="15008482" w14:textId="7D6E3E61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Taking weekly meeting minutes.</w:t>
      </w:r>
    </w:p>
    <w:p w14:paraId="35905734" w14:textId="78138E98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File, organize, scan and copy of documents</w:t>
      </w:r>
    </w:p>
    <w:p w14:paraId="282394E3" w14:textId="2EF41B84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Answering phone calls, take notes/ messages and redirect calls when appropriate</w:t>
      </w:r>
    </w:p>
    <w:p w14:paraId="6E725A5F" w14:textId="36188B0F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Managing records on calendar</w:t>
      </w:r>
    </w:p>
    <w:p w14:paraId="1592A6E0" w14:textId="34626A4D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Photocopying</w:t>
      </w:r>
    </w:p>
    <w:p w14:paraId="669B9451" w14:textId="26F0C155" w:rsidR="00852E21" w:rsidRPr="00852E21" w:rsidRDefault="00852E21" w:rsidP="00852E21">
      <w:pPr>
        <w:pStyle w:val="ListParagraph"/>
        <w:numPr>
          <w:ilvl w:val="0"/>
          <w:numId w:val="19"/>
        </w:numPr>
        <w:jc w:val="both"/>
        <w:rPr>
          <w:b/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Attending to calls and mails</w:t>
      </w:r>
    </w:p>
    <w:p w14:paraId="7432CF0D" w14:textId="4003A4AA" w:rsidR="00486277" w:rsidRPr="004E69E0" w:rsidRDefault="00486277" w:rsidP="00983998">
      <w:pPr>
        <w:pStyle w:val="Heading1"/>
        <w:jc w:val="both"/>
        <w:rPr>
          <w:color w:val="7F7F7F" w:themeColor="text1" w:themeTint="80"/>
        </w:rPr>
      </w:pPr>
      <w:r w:rsidRPr="004E69E0">
        <w:rPr>
          <w:color w:val="7F7F7F" w:themeColor="text1" w:themeTint="80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66F1B" w:rsidRPr="00966F1B" w14:paraId="1B6E6BC9" w14:textId="77777777" w:rsidTr="00F531CC">
        <w:trPr>
          <w:trHeight w:val="1134"/>
        </w:trPr>
        <w:tc>
          <w:tcPr>
            <w:tcW w:w="4675" w:type="dxa"/>
          </w:tcPr>
          <w:p w14:paraId="5C3E2B3E" w14:textId="4338FDAA" w:rsidR="001E3120" w:rsidRPr="00966F1B" w:rsidRDefault="00364369" w:rsidP="00852E21">
            <w:pPr>
              <w:pStyle w:val="ListBullet"/>
              <w:numPr>
                <w:ilvl w:val="0"/>
                <w:numId w:val="19"/>
              </w:numPr>
              <w:contextualSpacing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9F3FB9">
              <w:rPr>
                <w:color w:val="000000" w:themeColor="text1"/>
              </w:rPr>
              <w:t>roblem solving</w:t>
            </w:r>
          </w:p>
          <w:p w14:paraId="580DDDBC" w14:textId="412A590E" w:rsidR="001F4E6D" w:rsidRDefault="009F3FB9" w:rsidP="00852E21">
            <w:pPr>
              <w:pStyle w:val="ListBullet"/>
              <w:numPr>
                <w:ilvl w:val="0"/>
                <w:numId w:val="19"/>
              </w:numPr>
              <w:contextualSpacing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Effective management skills</w:t>
            </w:r>
          </w:p>
          <w:p w14:paraId="27006AF0" w14:textId="396B8016" w:rsidR="007A4EDA" w:rsidRDefault="00983998" w:rsidP="00852E21">
            <w:pPr>
              <w:pStyle w:val="ListBullet"/>
              <w:numPr>
                <w:ilvl w:val="0"/>
                <w:numId w:val="19"/>
              </w:numPr>
              <w:contextualSpacing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Excellent communication skills</w:t>
            </w:r>
          </w:p>
          <w:p w14:paraId="39A7FBCB" w14:textId="6FC9A4AD" w:rsidR="00B73ED3" w:rsidRPr="00983998" w:rsidRDefault="00983998" w:rsidP="00852E21">
            <w:pPr>
              <w:pStyle w:val="ListBullet"/>
              <w:numPr>
                <w:ilvl w:val="0"/>
                <w:numId w:val="19"/>
              </w:numPr>
              <w:contextualSpacing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Proficient in</w:t>
            </w:r>
            <w:r w:rsidR="009020BC">
              <w:rPr>
                <w:color w:val="000000" w:themeColor="text1"/>
              </w:rPr>
              <w:t xml:space="preserve"> the use of</w:t>
            </w:r>
            <w:r>
              <w:rPr>
                <w:color w:val="000000" w:themeColor="text1"/>
              </w:rPr>
              <w:t xml:space="preserve"> Microso</w:t>
            </w:r>
            <w:r w:rsidR="009020BC">
              <w:rPr>
                <w:color w:val="000000" w:themeColor="text1"/>
              </w:rPr>
              <w:t>ft office</w:t>
            </w:r>
          </w:p>
          <w:p w14:paraId="7C735A82" w14:textId="77777777" w:rsidR="00B73ED3" w:rsidRPr="00966F1B" w:rsidRDefault="00B73ED3" w:rsidP="00983998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color w:val="000000" w:themeColor="text1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70641D2B" w14:textId="77777777" w:rsidR="001E3120" w:rsidRPr="00B73ED3" w:rsidRDefault="001E3120" w:rsidP="00983998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color w:val="000000" w:themeColor="text1"/>
              </w:rPr>
            </w:pPr>
          </w:p>
          <w:p w14:paraId="4BBFE2D9" w14:textId="77777777" w:rsidR="001E3120" w:rsidRPr="00966F1B" w:rsidRDefault="001E3120" w:rsidP="0098399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color w:val="000000" w:themeColor="text1"/>
              </w:rPr>
            </w:pPr>
          </w:p>
        </w:tc>
      </w:tr>
    </w:tbl>
    <w:p w14:paraId="3F2166D7" w14:textId="77777777" w:rsidR="0081189F" w:rsidRDefault="0081189F" w:rsidP="006E1507">
      <w:pPr>
        <w:rPr>
          <w:color w:val="000000" w:themeColor="text1"/>
        </w:rPr>
      </w:pPr>
    </w:p>
    <w:p w14:paraId="7E35DD3D" w14:textId="7AED4D6A" w:rsidR="0081189F" w:rsidRPr="004E69E0" w:rsidRDefault="0081189F" w:rsidP="006E1507">
      <w:pPr>
        <w:rPr>
          <w:rFonts w:asciiTheme="majorHAnsi" w:hAnsiTheme="majorHAnsi"/>
          <w:b/>
          <w:color w:val="7F7F7F" w:themeColor="text1" w:themeTint="80"/>
        </w:rPr>
      </w:pPr>
      <w:r w:rsidRPr="004E69E0">
        <w:rPr>
          <w:rFonts w:asciiTheme="majorHAnsi" w:hAnsiTheme="majorHAnsi"/>
          <w:b/>
          <w:color w:val="7F7F7F" w:themeColor="text1" w:themeTint="80"/>
        </w:rPr>
        <w:t>REFERENCES</w:t>
      </w:r>
    </w:p>
    <w:p w14:paraId="0BF12AF4" w14:textId="77777777" w:rsidR="006C3454" w:rsidRDefault="006C3454" w:rsidP="006E1507">
      <w:pPr>
        <w:rPr>
          <w:rFonts w:cstheme="minorHAnsi"/>
          <w:color w:val="000000" w:themeColor="text1"/>
        </w:rPr>
      </w:pPr>
    </w:p>
    <w:p w14:paraId="63F88DEB" w14:textId="3D53F030" w:rsidR="0081189F" w:rsidRPr="0081189F" w:rsidRDefault="0081189F" w:rsidP="006E1507">
      <w:pPr>
        <w:rPr>
          <w:rFonts w:cstheme="minorHAnsi"/>
          <w:color w:val="000000" w:themeColor="text1"/>
        </w:rPr>
      </w:pPr>
      <w:proofErr w:type="gramStart"/>
      <w:r w:rsidRPr="0081189F">
        <w:rPr>
          <w:rFonts w:cstheme="minorHAnsi"/>
          <w:color w:val="000000" w:themeColor="text1"/>
        </w:rPr>
        <w:t>Can be provided on request.</w:t>
      </w:r>
      <w:proofErr w:type="gramEnd"/>
    </w:p>
    <w:p w14:paraId="64F38B70" w14:textId="77777777" w:rsidR="008B383E" w:rsidRPr="0081189F" w:rsidRDefault="008B383E" w:rsidP="00B73ED3">
      <w:pPr>
        <w:rPr>
          <w:rFonts w:cstheme="minorHAnsi"/>
          <w:color w:val="000000" w:themeColor="text1"/>
        </w:rPr>
      </w:pPr>
    </w:p>
    <w:sectPr w:rsidR="008B383E" w:rsidRPr="0081189F" w:rsidSect="00660C7F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68AEC" w14:textId="77777777" w:rsidR="00B87A16" w:rsidRDefault="00B87A16" w:rsidP="0068194B">
      <w:r>
        <w:separator/>
      </w:r>
    </w:p>
    <w:p w14:paraId="296C7021" w14:textId="77777777" w:rsidR="00B87A16" w:rsidRDefault="00B87A16"/>
    <w:p w14:paraId="40166726" w14:textId="77777777" w:rsidR="00B87A16" w:rsidRDefault="00B87A16"/>
  </w:endnote>
  <w:endnote w:type="continuationSeparator" w:id="0">
    <w:p w14:paraId="64292081" w14:textId="77777777" w:rsidR="00B87A16" w:rsidRDefault="00B87A16" w:rsidP="0068194B">
      <w:r>
        <w:continuationSeparator/>
      </w:r>
    </w:p>
    <w:p w14:paraId="18D0CEC8" w14:textId="77777777" w:rsidR="00B87A16" w:rsidRDefault="00B87A16"/>
    <w:p w14:paraId="1D9980F0" w14:textId="77777777" w:rsidR="00B87A16" w:rsidRDefault="00B87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42F80" w14:textId="77777777" w:rsidR="002B2958" w:rsidRDefault="001E2023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6309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B4B4D" w14:textId="77777777" w:rsidR="00B87A16" w:rsidRDefault="00B87A16" w:rsidP="0068194B">
      <w:r>
        <w:separator/>
      </w:r>
    </w:p>
    <w:p w14:paraId="3DF4BEFC" w14:textId="77777777" w:rsidR="00B87A16" w:rsidRDefault="00B87A16"/>
    <w:p w14:paraId="714FA69B" w14:textId="77777777" w:rsidR="00B87A16" w:rsidRDefault="00B87A16"/>
  </w:footnote>
  <w:footnote w:type="continuationSeparator" w:id="0">
    <w:p w14:paraId="74ACB5FA" w14:textId="77777777" w:rsidR="00B87A16" w:rsidRDefault="00B87A16" w:rsidP="0068194B">
      <w:r>
        <w:continuationSeparator/>
      </w:r>
    </w:p>
    <w:p w14:paraId="20CE1D20" w14:textId="77777777" w:rsidR="00B87A16" w:rsidRDefault="00B87A16"/>
    <w:p w14:paraId="1E401E48" w14:textId="77777777" w:rsidR="00B87A16" w:rsidRDefault="00B87A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2D5BB" w14:textId="77777777" w:rsidR="00236D54" w:rsidRPr="004E01EB" w:rsidRDefault="00B87A16" w:rsidP="005A1B10">
    <w:pPr>
      <w:pStyle w:val="Header"/>
    </w:pPr>
    <w:r>
      <w:rPr>
        <w:noProof/>
      </w:rPr>
      <w:pict w14:anchorId="43FEF5BE">
        <v:line id="Straight Connector 5" o:spid="_x0000_s2049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6CF6B88"/>
    <w:multiLevelType w:val="hybridMultilevel"/>
    <w:tmpl w:val="39EEEA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C67A03"/>
    <w:multiLevelType w:val="hybridMultilevel"/>
    <w:tmpl w:val="8014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5DC0060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3B94FFB"/>
    <w:multiLevelType w:val="hybridMultilevel"/>
    <w:tmpl w:val="42307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9C064CD"/>
    <w:multiLevelType w:val="hybridMultilevel"/>
    <w:tmpl w:val="D06A30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CD6D93"/>
    <w:multiLevelType w:val="hybridMultilevel"/>
    <w:tmpl w:val="E7C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A16B2"/>
    <w:multiLevelType w:val="hybridMultilevel"/>
    <w:tmpl w:val="ACE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16"/>
  </w:num>
  <w:num w:numId="17">
    <w:abstractNumId w:val="14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80C"/>
    <w:rsid w:val="000001EF"/>
    <w:rsid w:val="00007322"/>
    <w:rsid w:val="00007728"/>
    <w:rsid w:val="00016E4B"/>
    <w:rsid w:val="00024584"/>
    <w:rsid w:val="00024730"/>
    <w:rsid w:val="000266BD"/>
    <w:rsid w:val="00026B00"/>
    <w:rsid w:val="00050E7D"/>
    <w:rsid w:val="00055E95"/>
    <w:rsid w:val="0007021F"/>
    <w:rsid w:val="00072CCC"/>
    <w:rsid w:val="000B2BA5"/>
    <w:rsid w:val="000F2F8C"/>
    <w:rsid w:val="0010006E"/>
    <w:rsid w:val="001045A8"/>
    <w:rsid w:val="00110803"/>
    <w:rsid w:val="00114A91"/>
    <w:rsid w:val="001427E1"/>
    <w:rsid w:val="00151361"/>
    <w:rsid w:val="00151746"/>
    <w:rsid w:val="00163668"/>
    <w:rsid w:val="00171566"/>
    <w:rsid w:val="00174676"/>
    <w:rsid w:val="001755A8"/>
    <w:rsid w:val="00184014"/>
    <w:rsid w:val="00192008"/>
    <w:rsid w:val="001A3EA1"/>
    <w:rsid w:val="001C052C"/>
    <w:rsid w:val="001C0E68"/>
    <w:rsid w:val="001C3687"/>
    <w:rsid w:val="001C4B6F"/>
    <w:rsid w:val="001D0BF1"/>
    <w:rsid w:val="001E1FF0"/>
    <w:rsid w:val="001E2023"/>
    <w:rsid w:val="001E3120"/>
    <w:rsid w:val="001E7E0C"/>
    <w:rsid w:val="001F0BB0"/>
    <w:rsid w:val="001F4E6D"/>
    <w:rsid w:val="001F6140"/>
    <w:rsid w:val="00203573"/>
    <w:rsid w:val="0020597D"/>
    <w:rsid w:val="00213B4C"/>
    <w:rsid w:val="0021711A"/>
    <w:rsid w:val="00222EC9"/>
    <w:rsid w:val="002253B0"/>
    <w:rsid w:val="002336CC"/>
    <w:rsid w:val="00236D54"/>
    <w:rsid w:val="00241D8C"/>
    <w:rsid w:val="00241FDB"/>
    <w:rsid w:val="0024720C"/>
    <w:rsid w:val="002534E9"/>
    <w:rsid w:val="002552B7"/>
    <w:rsid w:val="002617AE"/>
    <w:rsid w:val="002638D0"/>
    <w:rsid w:val="002647D3"/>
    <w:rsid w:val="00275EAE"/>
    <w:rsid w:val="0029355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6FFE"/>
    <w:rsid w:val="00307140"/>
    <w:rsid w:val="00316246"/>
    <w:rsid w:val="00316DFF"/>
    <w:rsid w:val="00325B57"/>
    <w:rsid w:val="00335CF6"/>
    <w:rsid w:val="00336056"/>
    <w:rsid w:val="00345222"/>
    <w:rsid w:val="003544E1"/>
    <w:rsid w:val="00355D35"/>
    <w:rsid w:val="00364369"/>
    <w:rsid w:val="00366398"/>
    <w:rsid w:val="00381A0B"/>
    <w:rsid w:val="00387544"/>
    <w:rsid w:val="003904BF"/>
    <w:rsid w:val="003A0632"/>
    <w:rsid w:val="003A30E5"/>
    <w:rsid w:val="003A6ADF"/>
    <w:rsid w:val="003B5928"/>
    <w:rsid w:val="003D380F"/>
    <w:rsid w:val="003D74C5"/>
    <w:rsid w:val="003E160D"/>
    <w:rsid w:val="003F1D5F"/>
    <w:rsid w:val="00405128"/>
    <w:rsid w:val="00406CFF"/>
    <w:rsid w:val="00416B25"/>
    <w:rsid w:val="00420592"/>
    <w:rsid w:val="0043033E"/>
    <w:rsid w:val="004319E0"/>
    <w:rsid w:val="004368EE"/>
    <w:rsid w:val="00437E8C"/>
    <w:rsid w:val="00440225"/>
    <w:rsid w:val="00455546"/>
    <w:rsid w:val="00462A4C"/>
    <w:rsid w:val="004726BC"/>
    <w:rsid w:val="00474105"/>
    <w:rsid w:val="00480E6E"/>
    <w:rsid w:val="00486277"/>
    <w:rsid w:val="00494CF6"/>
    <w:rsid w:val="0049520B"/>
    <w:rsid w:val="00495F8D"/>
    <w:rsid w:val="004A1FAE"/>
    <w:rsid w:val="004A32FF"/>
    <w:rsid w:val="004B06EB"/>
    <w:rsid w:val="004B1CDB"/>
    <w:rsid w:val="004B5D38"/>
    <w:rsid w:val="004B6AD0"/>
    <w:rsid w:val="004C2D5D"/>
    <w:rsid w:val="004C33E1"/>
    <w:rsid w:val="004D02B4"/>
    <w:rsid w:val="004E01EB"/>
    <w:rsid w:val="004E2794"/>
    <w:rsid w:val="004E69E0"/>
    <w:rsid w:val="005049E4"/>
    <w:rsid w:val="00510392"/>
    <w:rsid w:val="00513E2A"/>
    <w:rsid w:val="005215A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FCF"/>
    <w:rsid w:val="005F4B91"/>
    <w:rsid w:val="005F55D2"/>
    <w:rsid w:val="0062312F"/>
    <w:rsid w:val="00625F2C"/>
    <w:rsid w:val="00630910"/>
    <w:rsid w:val="00633C25"/>
    <w:rsid w:val="006436C7"/>
    <w:rsid w:val="00660C7F"/>
    <w:rsid w:val="006618E9"/>
    <w:rsid w:val="00673A98"/>
    <w:rsid w:val="0068194B"/>
    <w:rsid w:val="00692703"/>
    <w:rsid w:val="006A0790"/>
    <w:rsid w:val="006A1962"/>
    <w:rsid w:val="006B4F14"/>
    <w:rsid w:val="006B5D48"/>
    <w:rsid w:val="006B7D7B"/>
    <w:rsid w:val="006C1A5E"/>
    <w:rsid w:val="006C3454"/>
    <w:rsid w:val="006E1507"/>
    <w:rsid w:val="00705CA2"/>
    <w:rsid w:val="00712D8B"/>
    <w:rsid w:val="0071680C"/>
    <w:rsid w:val="007273B7"/>
    <w:rsid w:val="00733E0A"/>
    <w:rsid w:val="007347F4"/>
    <w:rsid w:val="00734F04"/>
    <w:rsid w:val="0074403D"/>
    <w:rsid w:val="00746D44"/>
    <w:rsid w:val="007538DC"/>
    <w:rsid w:val="00757803"/>
    <w:rsid w:val="0076012F"/>
    <w:rsid w:val="007916F9"/>
    <w:rsid w:val="0079206B"/>
    <w:rsid w:val="00796076"/>
    <w:rsid w:val="007A4EDA"/>
    <w:rsid w:val="007B1EF0"/>
    <w:rsid w:val="007C0566"/>
    <w:rsid w:val="007C606B"/>
    <w:rsid w:val="007E6A61"/>
    <w:rsid w:val="007F2972"/>
    <w:rsid w:val="00801140"/>
    <w:rsid w:val="00803404"/>
    <w:rsid w:val="00803BD3"/>
    <w:rsid w:val="0081189F"/>
    <w:rsid w:val="008202A2"/>
    <w:rsid w:val="00834955"/>
    <w:rsid w:val="00852E21"/>
    <w:rsid w:val="00855B59"/>
    <w:rsid w:val="00860461"/>
    <w:rsid w:val="0086487C"/>
    <w:rsid w:val="00870B20"/>
    <w:rsid w:val="00872319"/>
    <w:rsid w:val="008829F8"/>
    <w:rsid w:val="00885897"/>
    <w:rsid w:val="008A5149"/>
    <w:rsid w:val="008A6538"/>
    <w:rsid w:val="008B383E"/>
    <w:rsid w:val="008C7056"/>
    <w:rsid w:val="008F3B14"/>
    <w:rsid w:val="00901899"/>
    <w:rsid w:val="009020BC"/>
    <w:rsid w:val="00903234"/>
    <w:rsid w:val="0090344B"/>
    <w:rsid w:val="00905715"/>
    <w:rsid w:val="0091321E"/>
    <w:rsid w:val="00913946"/>
    <w:rsid w:val="009144C3"/>
    <w:rsid w:val="00922394"/>
    <w:rsid w:val="0092726B"/>
    <w:rsid w:val="009361BA"/>
    <w:rsid w:val="00944F78"/>
    <w:rsid w:val="009510E7"/>
    <w:rsid w:val="00952C89"/>
    <w:rsid w:val="009571D8"/>
    <w:rsid w:val="00957E26"/>
    <w:rsid w:val="0096217B"/>
    <w:rsid w:val="009650EA"/>
    <w:rsid w:val="00966F1B"/>
    <w:rsid w:val="0097790C"/>
    <w:rsid w:val="00983998"/>
    <w:rsid w:val="0098506E"/>
    <w:rsid w:val="00990851"/>
    <w:rsid w:val="009A2ADC"/>
    <w:rsid w:val="009A44CE"/>
    <w:rsid w:val="009A7358"/>
    <w:rsid w:val="009B7A3D"/>
    <w:rsid w:val="009C4DFC"/>
    <w:rsid w:val="009D44F8"/>
    <w:rsid w:val="009E3049"/>
    <w:rsid w:val="009E3160"/>
    <w:rsid w:val="009F00E6"/>
    <w:rsid w:val="009F220C"/>
    <w:rsid w:val="009F3B05"/>
    <w:rsid w:val="009F3FB9"/>
    <w:rsid w:val="009F4931"/>
    <w:rsid w:val="009F64C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9EC"/>
    <w:rsid w:val="00AD360E"/>
    <w:rsid w:val="00AD40FB"/>
    <w:rsid w:val="00AD782D"/>
    <w:rsid w:val="00AE0722"/>
    <w:rsid w:val="00AE5119"/>
    <w:rsid w:val="00AE7650"/>
    <w:rsid w:val="00B10EBE"/>
    <w:rsid w:val="00B14E92"/>
    <w:rsid w:val="00B236F1"/>
    <w:rsid w:val="00B41D35"/>
    <w:rsid w:val="00B42F77"/>
    <w:rsid w:val="00B50F99"/>
    <w:rsid w:val="00B51D1B"/>
    <w:rsid w:val="00B540F4"/>
    <w:rsid w:val="00B60FD0"/>
    <w:rsid w:val="00B622DF"/>
    <w:rsid w:val="00B6332A"/>
    <w:rsid w:val="00B73ED3"/>
    <w:rsid w:val="00B81760"/>
    <w:rsid w:val="00B8494C"/>
    <w:rsid w:val="00B87A16"/>
    <w:rsid w:val="00BA1546"/>
    <w:rsid w:val="00BB4E51"/>
    <w:rsid w:val="00BC4CA8"/>
    <w:rsid w:val="00BC6281"/>
    <w:rsid w:val="00BD431F"/>
    <w:rsid w:val="00BD4F3A"/>
    <w:rsid w:val="00BE304A"/>
    <w:rsid w:val="00BE423E"/>
    <w:rsid w:val="00BF61AC"/>
    <w:rsid w:val="00C16421"/>
    <w:rsid w:val="00C47FA6"/>
    <w:rsid w:val="00C56841"/>
    <w:rsid w:val="00C57FC6"/>
    <w:rsid w:val="00C66A7D"/>
    <w:rsid w:val="00C779DA"/>
    <w:rsid w:val="00C814F7"/>
    <w:rsid w:val="00C817D5"/>
    <w:rsid w:val="00CA4B4D"/>
    <w:rsid w:val="00CB35C3"/>
    <w:rsid w:val="00CD162F"/>
    <w:rsid w:val="00CD323D"/>
    <w:rsid w:val="00CE4030"/>
    <w:rsid w:val="00CE64B3"/>
    <w:rsid w:val="00CF1A49"/>
    <w:rsid w:val="00CF6250"/>
    <w:rsid w:val="00D0630C"/>
    <w:rsid w:val="00D152B6"/>
    <w:rsid w:val="00D243A9"/>
    <w:rsid w:val="00D305E5"/>
    <w:rsid w:val="00D37CD3"/>
    <w:rsid w:val="00D407C9"/>
    <w:rsid w:val="00D61290"/>
    <w:rsid w:val="00D641F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F97"/>
    <w:rsid w:val="00DF4D6C"/>
    <w:rsid w:val="00DF7DF4"/>
    <w:rsid w:val="00E01923"/>
    <w:rsid w:val="00E138F9"/>
    <w:rsid w:val="00E13921"/>
    <w:rsid w:val="00E14498"/>
    <w:rsid w:val="00E2397A"/>
    <w:rsid w:val="00E254DB"/>
    <w:rsid w:val="00E300FC"/>
    <w:rsid w:val="00E362DB"/>
    <w:rsid w:val="00E478F4"/>
    <w:rsid w:val="00E518DD"/>
    <w:rsid w:val="00E5632B"/>
    <w:rsid w:val="00E70240"/>
    <w:rsid w:val="00E71E6B"/>
    <w:rsid w:val="00E81CC5"/>
    <w:rsid w:val="00E85A87"/>
    <w:rsid w:val="00E85B4A"/>
    <w:rsid w:val="00E9153C"/>
    <w:rsid w:val="00E9528E"/>
    <w:rsid w:val="00EA5099"/>
    <w:rsid w:val="00EC1351"/>
    <w:rsid w:val="00EC4CBF"/>
    <w:rsid w:val="00ED3139"/>
    <w:rsid w:val="00EE2CA8"/>
    <w:rsid w:val="00EF17E8"/>
    <w:rsid w:val="00EF51D9"/>
    <w:rsid w:val="00EF6343"/>
    <w:rsid w:val="00F130DD"/>
    <w:rsid w:val="00F24884"/>
    <w:rsid w:val="00F35726"/>
    <w:rsid w:val="00F4120B"/>
    <w:rsid w:val="00F468C8"/>
    <w:rsid w:val="00F476C4"/>
    <w:rsid w:val="00F530E7"/>
    <w:rsid w:val="00F531CC"/>
    <w:rsid w:val="00F61DF9"/>
    <w:rsid w:val="00F800F3"/>
    <w:rsid w:val="00F8017D"/>
    <w:rsid w:val="00F81960"/>
    <w:rsid w:val="00F8769D"/>
    <w:rsid w:val="00F9350C"/>
    <w:rsid w:val="00F94EB5"/>
    <w:rsid w:val="00F9624D"/>
    <w:rsid w:val="00FB31C1"/>
    <w:rsid w:val="00FB58F2"/>
    <w:rsid w:val="00FB6037"/>
    <w:rsid w:val="00FC6AEA"/>
    <w:rsid w:val="00FD3D13"/>
    <w:rsid w:val="00FD6CDA"/>
    <w:rsid w:val="00FE19FF"/>
    <w:rsid w:val="00FE55A2"/>
    <w:rsid w:val="00FF2BEE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0A2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38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y%20Umoh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Umoh</dc:creator>
  <cp:lastModifiedBy>Har-Yussuph</cp:lastModifiedBy>
  <cp:revision>6</cp:revision>
  <dcterms:created xsi:type="dcterms:W3CDTF">2011-11-02T12:25:00Z</dcterms:created>
  <dcterms:modified xsi:type="dcterms:W3CDTF">2011-11-02T12:44:00Z</dcterms:modified>
</cp:coreProperties>
</file>